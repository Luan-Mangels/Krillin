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09C4" w14:textId="75BC0F81" w:rsidR="00D9494A" w:rsidRDefault="001E1929" w:rsidP="00D4300C">
      <w:pPr>
        <w:rPr>
          <w:b/>
          <w:color w:val="808080" w:themeColor="background1" w:themeShade="80"/>
          <w:sz w:val="36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849A655" wp14:editId="1B97B186">
            <wp:simplePos x="0" y="0"/>
            <wp:positionH relativeFrom="margin">
              <wp:posOffset>2763</wp:posOffset>
            </wp:positionH>
            <wp:positionV relativeFrom="paragraph">
              <wp:posOffset>267335</wp:posOffset>
            </wp:positionV>
            <wp:extent cx="1940560" cy="1940560"/>
            <wp:effectExtent l="0" t="0" r="2540" b="2540"/>
            <wp:wrapNone/>
            <wp:docPr id="178283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E7979" w14:textId="7185732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80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52"/>
        <w:gridCol w:w="1587"/>
        <w:gridCol w:w="446"/>
        <w:gridCol w:w="4639"/>
        <w:gridCol w:w="446"/>
        <w:gridCol w:w="4639"/>
      </w:tblGrid>
      <w:tr w:rsidR="001E1929" w:rsidRPr="001C2AEC" w14:paraId="2E0C6F18" w14:textId="77777777" w:rsidTr="001E1929">
        <w:trPr>
          <w:trHeight w:val="418"/>
        </w:trPr>
        <w:tc>
          <w:tcPr>
            <w:tcW w:w="30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7486E58E" w14:textId="38453DB4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8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1672D" w14:textId="3AD698A0" w:rsidR="001C2AEC" w:rsidRPr="001C2AEC" w:rsidRDefault="001C2AEC" w:rsidP="001C2AEC">
            <w:pPr>
              <w:rPr>
                <w:b/>
                <w:sz w:val="22"/>
              </w:rPr>
            </w:pPr>
          </w:p>
        </w:tc>
        <w:tc>
          <w:tcPr>
            <w:tcW w:w="44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7A802D71" w14:textId="3B156BD6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D5DCE4" w:themeFill="text2" w:themeFillTint="33"/>
            <w:vAlign w:val="center"/>
          </w:tcPr>
          <w:p w14:paraId="225C513F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46" w:type="dxa"/>
            <w:vMerge w:val="restart"/>
            <w:tcBorders>
              <w:top w:val="nil"/>
              <w:bottom w:val="nil"/>
            </w:tcBorders>
            <w:vAlign w:val="center"/>
          </w:tcPr>
          <w:p w14:paraId="4AA5A7D7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D5DCE4" w:themeFill="text2" w:themeFillTint="33"/>
            <w:vAlign w:val="center"/>
          </w:tcPr>
          <w:p w14:paraId="5024C7A9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6E9825B5" w14:textId="77777777" w:rsidTr="001E1929">
        <w:trPr>
          <w:trHeight w:val="2144"/>
        </w:trPr>
        <w:tc>
          <w:tcPr>
            <w:tcW w:w="305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E0EB73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8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8C95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left w:val="nil"/>
              <w:bottom w:val="nil"/>
            </w:tcBorders>
            <w:vAlign w:val="center"/>
          </w:tcPr>
          <w:p w14:paraId="51703C0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7BA3373" w14:textId="45114827" w:rsidR="00975A3D" w:rsidRDefault="00061A7A" w:rsidP="00061A7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 w:rsidRPr="00061A7A">
              <w:rPr>
                <w:color w:val="000000" w:themeColor="text1"/>
              </w:rPr>
              <w:t>One of my biggest motivations is to get a pay increase for all my hard work during our on-going 2-year project.</w:t>
            </w:r>
          </w:p>
          <w:p w14:paraId="59BBF8AA" w14:textId="23A10A4B" w:rsidR="00061A7A" w:rsidRPr="00061A7A" w:rsidRDefault="00061A7A" w:rsidP="00061A7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 would also like to further my understanding of web design and how what the process is from start to finish.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1B3F71F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1ED07711" w14:textId="362B6D7A" w:rsidR="00975A3D" w:rsidRDefault="008F2B4F" w:rsidP="008F2B4F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 big challenge that I face on a day-to-day basis is my manager constantly back seating my work.</w:t>
            </w:r>
          </w:p>
          <w:p w14:paraId="6C03F342" w14:textId="2DFA3891" w:rsidR="008F2B4F" w:rsidRPr="008F2B4F" w:rsidRDefault="008F2B4F" w:rsidP="008F2B4F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Struggling to compete in a market flooding with unoriginal AI generated Artwork and imagery.</w:t>
            </w:r>
          </w:p>
        </w:tc>
      </w:tr>
      <w:tr w:rsidR="00975A3D" w:rsidRPr="001C2AEC" w14:paraId="2DD67503" w14:textId="77777777" w:rsidTr="001E1929">
        <w:trPr>
          <w:trHeight w:val="277"/>
        </w:trPr>
        <w:tc>
          <w:tcPr>
            <w:tcW w:w="305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DEB7EF9" w14:textId="6B78E228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E72F7C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left w:val="nil"/>
              <w:bottom w:val="nil"/>
            </w:tcBorders>
            <w:vAlign w:val="center"/>
          </w:tcPr>
          <w:p w14:paraId="0B98D85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01B0B19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729AA15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312D31A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C2FA57B" w14:textId="77777777" w:rsidTr="001E1929">
        <w:trPr>
          <w:trHeight w:val="277"/>
        </w:trPr>
        <w:tc>
          <w:tcPr>
            <w:tcW w:w="4639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753C76A" w14:textId="0B3F77D9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0415E06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564DF64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07ECEF9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27B0FEE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E33DE18" w14:textId="77777777" w:rsidTr="001E1929">
        <w:trPr>
          <w:trHeight w:val="848"/>
        </w:trPr>
        <w:tc>
          <w:tcPr>
            <w:tcW w:w="4639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AEC370C" w14:textId="14822F79" w:rsidR="00975A3D" w:rsidRPr="001C2AEC" w:rsidRDefault="001C2DB2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“Design can be art. Design can be aesthetics</w:t>
            </w:r>
            <w:r w:rsidR="00061A7A">
              <w:rPr>
                <w:b/>
                <w:color w:val="000000" w:themeColor="text1"/>
              </w:rPr>
              <w:t>. The simplicity in design is what makes it complicated</w:t>
            </w:r>
            <w:r>
              <w:rPr>
                <w:b/>
                <w:color w:val="000000" w:themeColor="text1"/>
              </w:rPr>
              <w:t>”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3308BF9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1ABFEB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6E56B48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F586BF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90C677A" w14:textId="77777777" w:rsidTr="001E1929">
        <w:trPr>
          <w:trHeight w:val="277"/>
        </w:trPr>
        <w:tc>
          <w:tcPr>
            <w:tcW w:w="4639" w:type="dxa"/>
            <w:gridSpan w:val="2"/>
            <w:shd w:val="clear" w:color="auto" w:fill="FFC000"/>
            <w:vAlign w:val="center"/>
          </w:tcPr>
          <w:p w14:paraId="36DC0AFF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329EAF0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0CAD89F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7891B9B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098D9EA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5C83CEE7" w14:textId="77777777" w:rsidTr="001E1929">
        <w:trPr>
          <w:trHeight w:val="418"/>
        </w:trPr>
        <w:tc>
          <w:tcPr>
            <w:tcW w:w="4639" w:type="dxa"/>
            <w:gridSpan w:val="2"/>
            <w:vAlign w:val="center"/>
          </w:tcPr>
          <w:p w14:paraId="0BEA8200" w14:textId="27AA663F" w:rsidR="00975A3D" w:rsidRPr="001C2AEC" w:rsidRDefault="001C2DB2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Sofia Ramirez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3E89E2D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AD0055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296A573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F9FB23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2FFB63FC" w14:textId="77777777" w:rsidTr="001E1929">
        <w:trPr>
          <w:trHeight w:val="277"/>
        </w:trPr>
        <w:tc>
          <w:tcPr>
            <w:tcW w:w="4639" w:type="dxa"/>
            <w:gridSpan w:val="2"/>
            <w:shd w:val="clear" w:color="auto" w:fill="FFC000"/>
            <w:vAlign w:val="center"/>
          </w:tcPr>
          <w:p w14:paraId="47A54A4F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46" w:type="dxa"/>
            <w:vMerge/>
            <w:tcBorders>
              <w:bottom w:val="nil"/>
              <w:right w:val="nil"/>
            </w:tcBorders>
            <w:vAlign w:val="center"/>
          </w:tcPr>
          <w:p w14:paraId="2B20A31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tcBorders>
              <w:left w:val="nil"/>
              <w:right w:val="nil"/>
            </w:tcBorders>
            <w:vAlign w:val="center"/>
          </w:tcPr>
          <w:p w14:paraId="1E1DCD3A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856E70F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tcBorders>
              <w:left w:val="nil"/>
              <w:right w:val="nil"/>
            </w:tcBorders>
            <w:vAlign w:val="center"/>
          </w:tcPr>
          <w:p w14:paraId="38EB251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270F9F2" w14:textId="77777777" w:rsidTr="001E1929">
        <w:trPr>
          <w:trHeight w:val="418"/>
        </w:trPr>
        <w:tc>
          <w:tcPr>
            <w:tcW w:w="4639" w:type="dxa"/>
            <w:gridSpan w:val="2"/>
            <w:vAlign w:val="center"/>
          </w:tcPr>
          <w:p w14:paraId="5A3798F5" w14:textId="6B2CE8C1" w:rsidR="00975A3D" w:rsidRPr="001C2AEC" w:rsidRDefault="001C2DB2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28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21F3C3C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D5DCE4" w:themeFill="text2" w:themeFillTint="33"/>
            <w:vAlign w:val="center"/>
          </w:tcPr>
          <w:p w14:paraId="1FA960F0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3FF895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D5DCE4" w:themeFill="text2" w:themeFillTint="33"/>
            <w:vAlign w:val="center"/>
          </w:tcPr>
          <w:p w14:paraId="3E9B9A08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061A7A" w:rsidRPr="001C2AEC" w14:paraId="0075CDB3" w14:textId="77777777" w:rsidTr="001E1929">
        <w:trPr>
          <w:trHeight w:val="277"/>
        </w:trPr>
        <w:tc>
          <w:tcPr>
            <w:tcW w:w="4639" w:type="dxa"/>
            <w:gridSpan w:val="2"/>
            <w:shd w:val="clear" w:color="auto" w:fill="FFC000"/>
            <w:vAlign w:val="center"/>
          </w:tcPr>
          <w:p w14:paraId="7331BF55" w14:textId="77777777" w:rsidR="00061A7A" w:rsidRPr="001C2AEC" w:rsidRDefault="00061A7A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56861AFC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 w:val="restart"/>
            <w:vAlign w:val="center"/>
          </w:tcPr>
          <w:p w14:paraId="6887358E" w14:textId="77777777" w:rsidR="00061A7A" w:rsidRDefault="00061A7A" w:rsidP="008F2B4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08F2B4F">
              <w:rPr>
                <w:color w:val="000000" w:themeColor="text1"/>
              </w:rPr>
              <w:t>AI Art</w:t>
            </w:r>
          </w:p>
          <w:p w14:paraId="5F696E10" w14:textId="0311B706" w:rsidR="008F2B4F" w:rsidRDefault="008F2B4F" w:rsidP="008F2B4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York traffic</w:t>
            </w:r>
          </w:p>
          <w:p w14:paraId="7A405DA9" w14:textId="5D048F6B" w:rsidR="008F2B4F" w:rsidRDefault="008F2B4F" w:rsidP="008F2B4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user interface systems</w:t>
            </w:r>
          </w:p>
          <w:p w14:paraId="59DD04CC" w14:textId="2740C207" w:rsidR="008F2B4F" w:rsidRPr="008F2B4F" w:rsidRDefault="008F2B4F" w:rsidP="008F2B4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Underpaying job</w:t>
            </w:r>
          </w:p>
          <w:p w14:paraId="71C6202B" w14:textId="53557391" w:rsidR="00061A7A" w:rsidRPr="00975A3D" w:rsidRDefault="00061A7A" w:rsidP="00975A3D">
            <w:pPr>
              <w:rPr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58CCFDAB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F2F2F2" w:themeFill="background1" w:themeFillShade="F2"/>
            <w:vAlign w:val="center"/>
          </w:tcPr>
          <w:p w14:paraId="4B2C6043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061A7A" w:rsidRPr="001C2AEC" w14:paraId="0285D362" w14:textId="77777777" w:rsidTr="001E1929">
        <w:trPr>
          <w:trHeight w:val="418"/>
        </w:trPr>
        <w:tc>
          <w:tcPr>
            <w:tcW w:w="4639" w:type="dxa"/>
            <w:gridSpan w:val="2"/>
            <w:vAlign w:val="center"/>
          </w:tcPr>
          <w:p w14:paraId="4260F9F5" w14:textId="389CBAEA" w:rsidR="00061A7A" w:rsidRPr="001C2AEC" w:rsidRDefault="00061A7A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Female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1D62131C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5683D5B6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1AAA9E55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Align w:val="center"/>
          </w:tcPr>
          <w:p w14:paraId="1E88D5FB" w14:textId="1B1B1D3D" w:rsidR="00061A7A" w:rsidRPr="001C2AEC" w:rsidRDefault="006209C7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Steal like an artist – A. Kleon</w:t>
            </w:r>
          </w:p>
        </w:tc>
      </w:tr>
      <w:tr w:rsidR="00061A7A" w:rsidRPr="001C2AEC" w14:paraId="5305A581" w14:textId="77777777" w:rsidTr="001E1929">
        <w:trPr>
          <w:trHeight w:val="277"/>
        </w:trPr>
        <w:tc>
          <w:tcPr>
            <w:tcW w:w="4639" w:type="dxa"/>
            <w:gridSpan w:val="2"/>
            <w:shd w:val="clear" w:color="auto" w:fill="FFC000"/>
            <w:vAlign w:val="center"/>
          </w:tcPr>
          <w:p w14:paraId="630AF7DE" w14:textId="77777777" w:rsidR="00061A7A" w:rsidRPr="001C2AEC" w:rsidRDefault="00061A7A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36D3F25E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7C05CE25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05C26505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F2F2F2" w:themeFill="background1" w:themeFillShade="F2"/>
            <w:vAlign w:val="center"/>
          </w:tcPr>
          <w:p w14:paraId="0DAA22CC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061A7A" w:rsidRPr="001C2AEC" w14:paraId="456489D6" w14:textId="77777777" w:rsidTr="001E1929">
        <w:trPr>
          <w:trHeight w:val="418"/>
        </w:trPr>
        <w:tc>
          <w:tcPr>
            <w:tcW w:w="4639" w:type="dxa"/>
            <w:gridSpan w:val="2"/>
            <w:vAlign w:val="center"/>
          </w:tcPr>
          <w:p w14:paraId="1AAB24F3" w14:textId="76EFF733" w:rsidR="00061A7A" w:rsidRPr="001C2AEC" w:rsidRDefault="00061A7A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New York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32B54503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6F25498C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04836850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Align w:val="center"/>
          </w:tcPr>
          <w:p w14:paraId="404580A1" w14:textId="0E4777D0" w:rsidR="00061A7A" w:rsidRPr="001C2AEC" w:rsidRDefault="00B371DF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None</w:t>
            </w:r>
          </w:p>
        </w:tc>
      </w:tr>
      <w:tr w:rsidR="00061A7A" w:rsidRPr="001C2AEC" w14:paraId="19729A6D" w14:textId="77777777" w:rsidTr="001E1929">
        <w:trPr>
          <w:trHeight w:val="277"/>
        </w:trPr>
        <w:tc>
          <w:tcPr>
            <w:tcW w:w="4639" w:type="dxa"/>
            <w:gridSpan w:val="2"/>
            <w:shd w:val="clear" w:color="auto" w:fill="FFC000"/>
            <w:vAlign w:val="center"/>
          </w:tcPr>
          <w:p w14:paraId="3D08BF6B" w14:textId="77777777" w:rsidR="00061A7A" w:rsidRPr="001C2AEC" w:rsidRDefault="00061A7A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13A43C32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1EA61937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65221EA8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F2F2F2" w:themeFill="background1" w:themeFillShade="F2"/>
            <w:vAlign w:val="center"/>
          </w:tcPr>
          <w:p w14:paraId="68FEFE67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061A7A" w:rsidRPr="001C2AEC" w14:paraId="64C67CB4" w14:textId="77777777" w:rsidTr="001E1929">
        <w:trPr>
          <w:trHeight w:val="418"/>
        </w:trPr>
        <w:tc>
          <w:tcPr>
            <w:tcW w:w="4639" w:type="dxa"/>
            <w:gridSpan w:val="2"/>
            <w:vAlign w:val="center"/>
          </w:tcPr>
          <w:p w14:paraId="5C9AF561" w14:textId="3292E7FD" w:rsidR="00061A7A" w:rsidRPr="001C2AEC" w:rsidRDefault="00061A7A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Graphic Designer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3FC46367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6C264619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135C2B90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Align w:val="center"/>
          </w:tcPr>
          <w:p w14:paraId="51FFFE2A" w14:textId="18138E0A" w:rsidR="00061A7A" w:rsidRPr="001C2AEC" w:rsidRDefault="00B371DF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None</w:t>
            </w:r>
          </w:p>
        </w:tc>
      </w:tr>
      <w:tr w:rsidR="00061A7A" w:rsidRPr="001C2AEC" w14:paraId="464131FC" w14:textId="77777777" w:rsidTr="001E1929">
        <w:trPr>
          <w:trHeight w:val="277"/>
        </w:trPr>
        <w:tc>
          <w:tcPr>
            <w:tcW w:w="4639" w:type="dxa"/>
            <w:gridSpan w:val="2"/>
            <w:shd w:val="clear" w:color="auto" w:fill="FFC000"/>
            <w:vAlign w:val="center"/>
          </w:tcPr>
          <w:p w14:paraId="2DAAF15D" w14:textId="77777777" w:rsidR="00061A7A" w:rsidRPr="001C2AEC" w:rsidRDefault="00061A7A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11FA4CD0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4A617ABD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18AE80D3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F2F2F2" w:themeFill="background1" w:themeFillShade="F2"/>
            <w:vAlign w:val="center"/>
          </w:tcPr>
          <w:p w14:paraId="7990E229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061A7A" w:rsidRPr="001C2AEC" w14:paraId="1C4426BC" w14:textId="77777777" w:rsidTr="001E1929">
        <w:trPr>
          <w:trHeight w:val="418"/>
        </w:trPr>
        <w:tc>
          <w:tcPr>
            <w:tcW w:w="4639" w:type="dxa"/>
            <w:gridSpan w:val="2"/>
            <w:vAlign w:val="center"/>
          </w:tcPr>
          <w:p w14:paraId="4E276A63" w14:textId="6A8AB73B" w:rsidR="00061A7A" w:rsidRPr="001C2AEC" w:rsidRDefault="00061A7A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Creative Design Specialist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592929A3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1B2F2B9B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7BA8A788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Align w:val="center"/>
          </w:tcPr>
          <w:p w14:paraId="102FFE86" w14:textId="23FF7C67" w:rsidR="00061A7A" w:rsidRPr="001C2AEC" w:rsidRDefault="001770E1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William Golden</w:t>
            </w:r>
          </w:p>
        </w:tc>
      </w:tr>
      <w:tr w:rsidR="00061A7A" w:rsidRPr="001C2AEC" w14:paraId="2AA36D05" w14:textId="77777777" w:rsidTr="001E1929">
        <w:trPr>
          <w:trHeight w:val="277"/>
        </w:trPr>
        <w:tc>
          <w:tcPr>
            <w:tcW w:w="4639" w:type="dxa"/>
            <w:gridSpan w:val="2"/>
            <w:shd w:val="clear" w:color="auto" w:fill="FFC000"/>
            <w:vAlign w:val="center"/>
          </w:tcPr>
          <w:p w14:paraId="7D8EBBC8" w14:textId="77777777" w:rsidR="00061A7A" w:rsidRPr="001C2AEC" w:rsidRDefault="00061A7A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67C6DE6A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534F84F6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2CACC642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F2F2F2" w:themeFill="background1" w:themeFillShade="F2"/>
            <w:vAlign w:val="center"/>
          </w:tcPr>
          <w:p w14:paraId="7B3E933C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061A7A" w:rsidRPr="001C2AEC" w14:paraId="1350BB97" w14:textId="77777777" w:rsidTr="001E1929">
        <w:trPr>
          <w:trHeight w:val="418"/>
        </w:trPr>
        <w:tc>
          <w:tcPr>
            <w:tcW w:w="4639" w:type="dxa"/>
            <w:gridSpan w:val="2"/>
            <w:vAlign w:val="center"/>
          </w:tcPr>
          <w:p w14:paraId="5A9A14FC" w14:textId="18DAC08E" w:rsidR="00061A7A" w:rsidRPr="001C2AEC" w:rsidRDefault="00061A7A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Univercity Graduate</w:t>
            </w: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6423DBEA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4EB88E14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tcBorders>
              <w:bottom w:val="nil"/>
            </w:tcBorders>
            <w:vAlign w:val="center"/>
          </w:tcPr>
          <w:p w14:paraId="192F6897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Align w:val="center"/>
          </w:tcPr>
          <w:p w14:paraId="4ACC1BBB" w14:textId="2D4D0B20" w:rsidR="00061A7A" w:rsidRPr="001C2AEC" w:rsidRDefault="006209C7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Artist monthly magazine</w:t>
            </w:r>
          </w:p>
        </w:tc>
      </w:tr>
      <w:tr w:rsidR="00061A7A" w:rsidRPr="001C2AEC" w14:paraId="56B5BDE2" w14:textId="77777777" w:rsidTr="001E1929">
        <w:trPr>
          <w:trHeight w:val="337"/>
        </w:trPr>
        <w:tc>
          <w:tcPr>
            <w:tcW w:w="4639" w:type="dxa"/>
            <w:gridSpan w:val="2"/>
            <w:shd w:val="clear" w:color="auto" w:fill="FFC000"/>
            <w:vAlign w:val="center"/>
          </w:tcPr>
          <w:p w14:paraId="1B393D7D" w14:textId="4D84C8B1" w:rsidR="00061A7A" w:rsidRPr="001C2AEC" w:rsidRDefault="00061A7A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46" w:type="dxa"/>
            <w:vMerge/>
            <w:vAlign w:val="center"/>
          </w:tcPr>
          <w:p w14:paraId="7DF8AFA2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4876E824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vMerge/>
            <w:vAlign w:val="center"/>
          </w:tcPr>
          <w:p w14:paraId="14B48486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F2F2F2" w:themeFill="background1" w:themeFillShade="F2"/>
            <w:vAlign w:val="center"/>
          </w:tcPr>
          <w:p w14:paraId="6C4CBB2E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  <w:tr w:rsidR="00061A7A" w:rsidRPr="001C2AEC" w14:paraId="4EE0F55F" w14:textId="77777777" w:rsidTr="001E1929">
        <w:trPr>
          <w:trHeight w:val="277"/>
        </w:trPr>
        <w:tc>
          <w:tcPr>
            <w:tcW w:w="4639" w:type="dxa"/>
            <w:gridSpan w:val="2"/>
            <w:shd w:val="clear" w:color="auto" w:fill="FFFFFF" w:themeFill="background1"/>
            <w:vAlign w:val="center"/>
          </w:tcPr>
          <w:p w14:paraId="66F5D913" w14:textId="48DE4375" w:rsidR="00061A7A" w:rsidRPr="00061A7A" w:rsidRDefault="00061A7A" w:rsidP="00975A3D">
            <w:pPr>
              <w:rPr>
                <w:bCs/>
                <w:noProof/>
                <w:color w:val="000000" w:themeColor="text1"/>
              </w:rPr>
            </w:pPr>
            <w:r>
              <w:rPr>
                <w:bCs/>
                <w:noProof/>
                <w:color w:val="000000" w:themeColor="text1"/>
              </w:rPr>
              <w:t>$52,000</w:t>
            </w:r>
          </w:p>
        </w:tc>
        <w:tc>
          <w:tcPr>
            <w:tcW w:w="446" w:type="dxa"/>
            <w:tcBorders>
              <w:bottom w:val="nil"/>
            </w:tcBorders>
            <w:vAlign w:val="center"/>
          </w:tcPr>
          <w:p w14:paraId="0095AA23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vMerge/>
            <w:vAlign w:val="center"/>
          </w:tcPr>
          <w:p w14:paraId="08ACBA57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46" w:type="dxa"/>
            <w:tcBorders>
              <w:bottom w:val="nil"/>
            </w:tcBorders>
            <w:vAlign w:val="center"/>
          </w:tcPr>
          <w:p w14:paraId="657542DE" w14:textId="77777777" w:rsidR="00061A7A" w:rsidRPr="001C2AEC" w:rsidRDefault="00061A7A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639" w:type="dxa"/>
            <w:shd w:val="clear" w:color="auto" w:fill="FFFFFF" w:themeFill="background1"/>
            <w:vAlign w:val="center"/>
          </w:tcPr>
          <w:p w14:paraId="5E932AE1" w14:textId="0AF328C3" w:rsidR="00061A7A" w:rsidRDefault="006209C7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Pinterest, Instagram, Twitter(X)</w:t>
            </w:r>
          </w:p>
        </w:tc>
      </w:tr>
    </w:tbl>
    <w:p w14:paraId="30C6F59E" w14:textId="5FEC5A51" w:rsidR="006B5ECE" w:rsidRDefault="006B5ECE" w:rsidP="001E1929"/>
    <w:p w14:paraId="4298D867" w14:textId="77777777" w:rsidR="001661B4" w:rsidRPr="00491059" w:rsidRDefault="001661B4" w:rsidP="00FF2A42"/>
    <w:sectPr w:rsidR="001661B4" w:rsidRPr="00491059" w:rsidSect="002867EA">
      <w:footerReference w:type="even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5A2A" w14:textId="77777777" w:rsidR="002867EA" w:rsidRDefault="002867EA" w:rsidP="00D4300C">
      <w:r>
        <w:separator/>
      </w:r>
    </w:p>
  </w:endnote>
  <w:endnote w:type="continuationSeparator" w:id="0">
    <w:p w14:paraId="01DB2E58" w14:textId="77777777" w:rsidR="002867EA" w:rsidRDefault="002867EA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1D668C4D" w14:textId="4FCBDB5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192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2119D4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809F" w14:textId="3434A090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4DCFB" w14:textId="77777777" w:rsidR="002867EA" w:rsidRDefault="002867EA" w:rsidP="00D4300C">
      <w:r>
        <w:separator/>
      </w:r>
    </w:p>
  </w:footnote>
  <w:footnote w:type="continuationSeparator" w:id="0">
    <w:p w14:paraId="2E80D954" w14:textId="77777777" w:rsidR="002867EA" w:rsidRDefault="002867EA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DD0344"/>
    <w:multiLevelType w:val="hybridMultilevel"/>
    <w:tmpl w:val="C4E880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10EBD"/>
    <w:multiLevelType w:val="hybridMultilevel"/>
    <w:tmpl w:val="1278D1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897267">
    <w:abstractNumId w:val="9"/>
  </w:num>
  <w:num w:numId="2" w16cid:durableId="1497652971">
    <w:abstractNumId w:val="8"/>
  </w:num>
  <w:num w:numId="3" w16cid:durableId="1800755282">
    <w:abstractNumId w:val="7"/>
  </w:num>
  <w:num w:numId="4" w16cid:durableId="1240362590">
    <w:abstractNumId w:val="6"/>
  </w:num>
  <w:num w:numId="5" w16cid:durableId="1166284279">
    <w:abstractNumId w:val="5"/>
  </w:num>
  <w:num w:numId="6" w16cid:durableId="503251741">
    <w:abstractNumId w:val="4"/>
  </w:num>
  <w:num w:numId="7" w16cid:durableId="1625623387">
    <w:abstractNumId w:val="3"/>
  </w:num>
  <w:num w:numId="8" w16cid:durableId="170031686">
    <w:abstractNumId w:val="2"/>
  </w:num>
  <w:num w:numId="9" w16cid:durableId="1443649053">
    <w:abstractNumId w:val="1"/>
  </w:num>
  <w:num w:numId="10" w16cid:durableId="367141920">
    <w:abstractNumId w:val="0"/>
  </w:num>
  <w:num w:numId="11" w16cid:durableId="1325743014">
    <w:abstractNumId w:val="19"/>
  </w:num>
  <w:num w:numId="12" w16cid:durableId="1262492475">
    <w:abstractNumId w:val="30"/>
  </w:num>
  <w:num w:numId="13" w16cid:durableId="679703013">
    <w:abstractNumId w:val="29"/>
  </w:num>
  <w:num w:numId="14" w16cid:durableId="1908834123">
    <w:abstractNumId w:val="17"/>
  </w:num>
  <w:num w:numId="15" w16cid:durableId="1530874792">
    <w:abstractNumId w:val="14"/>
  </w:num>
  <w:num w:numId="16" w16cid:durableId="2040233877">
    <w:abstractNumId w:val="18"/>
  </w:num>
  <w:num w:numId="17" w16cid:durableId="1430588985">
    <w:abstractNumId w:val="25"/>
  </w:num>
  <w:num w:numId="18" w16cid:durableId="1640185011">
    <w:abstractNumId w:val="24"/>
  </w:num>
  <w:num w:numId="19" w16cid:durableId="1695033154">
    <w:abstractNumId w:val="11"/>
  </w:num>
  <w:num w:numId="20" w16cid:durableId="875000847">
    <w:abstractNumId w:val="12"/>
  </w:num>
  <w:num w:numId="21" w16cid:durableId="2098548649">
    <w:abstractNumId w:val="21"/>
  </w:num>
  <w:num w:numId="22" w16cid:durableId="552740526">
    <w:abstractNumId w:val="15"/>
  </w:num>
  <w:num w:numId="23" w16cid:durableId="1112899040">
    <w:abstractNumId w:val="13"/>
  </w:num>
  <w:num w:numId="24" w16cid:durableId="97021258">
    <w:abstractNumId w:val="10"/>
  </w:num>
  <w:num w:numId="25" w16cid:durableId="1996838603">
    <w:abstractNumId w:val="22"/>
  </w:num>
  <w:num w:numId="26" w16cid:durableId="531310486">
    <w:abstractNumId w:val="23"/>
  </w:num>
  <w:num w:numId="27" w16cid:durableId="1846478182">
    <w:abstractNumId w:val="27"/>
  </w:num>
  <w:num w:numId="28" w16cid:durableId="2021203515">
    <w:abstractNumId w:val="31"/>
  </w:num>
  <w:num w:numId="29" w16cid:durableId="1292902211">
    <w:abstractNumId w:val="16"/>
  </w:num>
  <w:num w:numId="30" w16cid:durableId="891190405">
    <w:abstractNumId w:val="26"/>
  </w:num>
  <w:num w:numId="31" w16cid:durableId="39986773">
    <w:abstractNumId w:val="20"/>
  </w:num>
  <w:num w:numId="32" w16cid:durableId="118660119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1A7A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661B4"/>
    <w:rsid w:val="001770E1"/>
    <w:rsid w:val="00177F32"/>
    <w:rsid w:val="001962A6"/>
    <w:rsid w:val="00197E3B"/>
    <w:rsid w:val="001C28B8"/>
    <w:rsid w:val="001C2AEC"/>
    <w:rsid w:val="001C2DB2"/>
    <w:rsid w:val="001C7751"/>
    <w:rsid w:val="001D1964"/>
    <w:rsid w:val="001E1929"/>
    <w:rsid w:val="001E374D"/>
    <w:rsid w:val="00245159"/>
    <w:rsid w:val="00247CBE"/>
    <w:rsid w:val="002507EE"/>
    <w:rsid w:val="0025708E"/>
    <w:rsid w:val="002867EA"/>
    <w:rsid w:val="002A17D8"/>
    <w:rsid w:val="002A45FC"/>
    <w:rsid w:val="002A580F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A49C6"/>
    <w:rsid w:val="005B0B4C"/>
    <w:rsid w:val="005B1D94"/>
    <w:rsid w:val="005B2E0A"/>
    <w:rsid w:val="005B7C30"/>
    <w:rsid w:val="005C1013"/>
    <w:rsid w:val="005C1695"/>
    <w:rsid w:val="005E2CD8"/>
    <w:rsid w:val="005F5ABE"/>
    <w:rsid w:val="00614981"/>
    <w:rsid w:val="006209C7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8F2B4F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371DF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CE7F98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2A42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3E9892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Luffynix 133</cp:lastModifiedBy>
  <cp:revision>9</cp:revision>
  <cp:lastPrinted>2018-04-15T17:50:00Z</cp:lastPrinted>
  <dcterms:created xsi:type="dcterms:W3CDTF">2024-03-06T01:41:00Z</dcterms:created>
  <dcterms:modified xsi:type="dcterms:W3CDTF">2024-03-14T05:17:00Z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